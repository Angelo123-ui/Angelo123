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95D59" w14:textId="6108B671" w:rsidR="00F7749A" w:rsidRPr="009E29AE" w:rsidRDefault="00150F8A">
      <w:pPr>
        <w:pStyle w:val="Ttulo"/>
        <w:rPr>
          <w:lang w:val="es-ES"/>
        </w:rPr>
      </w:pPr>
      <w:r w:rsidRPr="009907E3">
        <w:rPr>
          <w:color w:val="FF0926" w:themeColor="accent2" w:themeShade="BF"/>
        </w:rPr>
        <w:t>Curiculom</w:t>
      </w:r>
      <w:r>
        <w:t xml:space="preserve"> </w:t>
      </w:r>
    </w:p>
    <w:p w14:paraId="226F1A5E" w14:textId="4FF4C698" w:rsidR="00F7749A" w:rsidRDefault="00150F8A">
      <w:pPr>
        <w:pStyle w:val="Ttulo1"/>
      </w:pPr>
      <w:r w:rsidRPr="009907E3">
        <w:rPr>
          <w:color w:val="FF0926" w:themeColor="accent2" w:themeShade="BF"/>
        </w:rPr>
        <w:t>Datos</w:t>
      </w:r>
      <w:r>
        <w:t xml:space="preserve"> </w:t>
      </w:r>
    </w:p>
    <w:p w14:paraId="7BFE592E" w14:textId="77777777" w:rsidR="00150F8A" w:rsidRPr="00150F8A" w:rsidRDefault="00150F8A" w:rsidP="00150F8A"/>
    <w:p w14:paraId="0B7B2FB0" w14:textId="77777777" w:rsidR="00CE3270" w:rsidRDefault="00CE3270" w:rsidP="00CE3270">
      <w:r w:rsidRPr="00C00F06">
        <w:rPr>
          <w:color w:val="00B0F0"/>
        </w:rPr>
        <w:t>Aquí tienes un currículum para un puesto de asistente de llamadas</w:t>
      </w:r>
      <w:r>
        <w:t>:</w:t>
      </w:r>
    </w:p>
    <w:p w14:paraId="0FE12D76" w14:textId="77777777" w:rsidR="00CE3270" w:rsidRDefault="00CE3270" w:rsidP="00CE3270"/>
    <w:p w14:paraId="4C99B606" w14:textId="77777777" w:rsidR="00CE3270" w:rsidRDefault="00CE3270" w:rsidP="00CE3270">
      <w:r>
        <w:t>---</w:t>
      </w:r>
    </w:p>
    <w:p w14:paraId="3FE8D9D3" w14:textId="77777777" w:rsidR="00CE3270" w:rsidRDefault="00CE3270" w:rsidP="00CE3270"/>
    <w:p w14:paraId="62F93EBB" w14:textId="2A39CBC7" w:rsidR="00CE3270" w:rsidRPr="00277AA8" w:rsidRDefault="00CE3270" w:rsidP="00CE3270">
      <w:pPr>
        <w:rPr>
          <w:color w:val="002060"/>
        </w:rPr>
      </w:pPr>
      <w:r>
        <w:t>**</w:t>
      </w:r>
      <w:r w:rsidRPr="009907E3">
        <w:rPr>
          <w:color w:val="FF0926" w:themeColor="accent2" w:themeShade="BF"/>
        </w:rPr>
        <w:t>Nombre</w:t>
      </w:r>
      <w:r>
        <w:t xml:space="preserve">:** </w:t>
      </w:r>
      <w:r w:rsidR="00541554">
        <w:rPr>
          <w:color w:val="002060"/>
        </w:rPr>
        <w:t xml:space="preserve">Angelo Lucas </w:t>
      </w:r>
    </w:p>
    <w:p w14:paraId="0EE865ED" w14:textId="77777777" w:rsidR="00CE3270" w:rsidRDefault="00CE3270" w:rsidP="00CE3270"/>
    <w:p w14:paraId="049AEE59" w14:textId="77777777" w:rsidR="00CE3270" w:rsidRDefault="00CE3270" w:rsidP="00CE3270">
      <w:r>
        <w:t>**</w:t>
      </w:r>
      <w:r w:rsidRPr="00277AA8">
        <w:rPr>
          <w:color w:val="FF0926" w:themeColor="accent2" w:themeShade="BF"/>
        </w:rPr>
        <w:t>Contacto</w:t>
      </w:r>
      <w:r>
        <w:t xml:space="preserve">:**  </w:t>
      </w:r>
    </w:p>
    <w:p w14:paraId="46B6771E" w14:textId="77A52435" w:rsidR="00CE3270" w:rsidRDefault="00CE3270" w:rsidP="00CE3270">
      <w:r w:rsidRPr="00D146CE">
        <w:rPr>
          <w:color w:val="FF0926" w:themeColor="accent2" w:themeShade="BF"/>
        </w:rPr>
        <w:t>Teléfono</w:t>
      </w:r>
      <w:r>
        <w:t xml:space="preserve">: </w:t>
      </w:r>
      <w:r w:rsidR="00541554" w:rsidRPr="00541554">
        <w:rPr>
          <w:color w:val="002060"/>
        </w:rPr>
        <w:t>0958895535</w:t>
      </w:r>
    </w:p>
    <w:p w14:paraId="610488DF" w14:textId="2F9260FF" w:rsidR="00CE3270" w:rsidRPr="006F69BD" w:rsidRDefault="00CE3270" w:rsidP="00CE3270">
      <w:pPr>
        <w:rPr>
          <w:color w:val="002060"/>
        </w:rPr>
      </w:pPr>
      <w:r w:rsidRPr="00D146CE">
        <w:rPr>
          <w:color w:val="FF0926" w:themeColor="accent2" w:themeShade="BF"/>
        </w:rPr>
        <w:t>Correo electrónico</w:t>
      </w:r>
      <w:r>
        <w:t>:</w:t>
      </w:r>
      <w:r w:rsidR="00CF44AB" w:rsidRPr="006F69BD">
        <w:rPr>
          <w:color w:val="002060"/>
        </w:rPr>
        <w:t>lucastanguilaangelo@gmail.com</w:t>
      </w:r>
    </w:p>
    <w:p w14:paraId="0603BE17" w14:textId="2D213B51" w:rsidR="00CE3270" w:rsidRPr="00294687" w:rsidRDefault="00294687" w:rsidP="00CE3270">
      <w:pPr>
        <w:rPr>
          <w:color w:val="002060"/>
        </w:rPr>
      </w:pPr>
      <w:r w:rsidRPr="00D146CE">
        <w:rPr>
          <w:color w:val="FF0926" w:themeColor="accent2" w:themeShade="BF"/>
        </w:rPr>
        <w:t>Dirección</w:t>
      </w:r>
      <w:r>
        <w:t>:</w:t>
      </w:r>
      <w:r>
        <w:rPr>
          <w:color w:val="002060"/>
        </w:rPr>
        <w:t>Ecuador,Napo,</w:t>
      </w:r>
      <w:r w:rsidR="00D146CE">
        <w:rPr>
          <w:color w:val="002060"/>
        </w:rPr>
        <w:t>Tena.</w:t>
      </w:r>
    </w:p>
    <w:p w14:paraId="58A01B1F" w14:textId="77777777" w:rsidR="00CE3270" w:rsidRDefault="00CE3270" w:rsidP="00CE3270"/>
    <w:p w14:paraId="113D58E5" w14:textId="77777777" w:rsidR="00CE3270" w:rsidRDefault="00CE3270" w:rsidP="00CE3270">
      <w:r>
        <w:t>---</w:t>
      </w:r>
    </w:p>
    <w:p w14:paraId="7987FA7E" w14:textId="77777777" w:rsidR="00CE3270" w:rsidRDefault="00CE3270" w:rsidP="00CE3270"/>
    <w:p w14:paraId="70A1A18A" w14:textId="77777777" w:rsidR="00CE3270" w:rsidRDefault="00CE3270" w:rsidP="00CE3270">
      <w:r>
        <w:t>### **</w:t>
      </w:r>
      <w:r w:rsidRPr="00C00F06">
        <w:rPr>
          <w:color w:val="FF0926" w:themeColor="accent2" w:themeShade="BF"/>
        </w:rPr>
        <w:t>Perfil Profesional</w:t>
      </w:r>
      <w:r>
        <w:t>**</w:t>
      </w:r>
    </w:p>
    <w:p w14:paraId="03BF2F63" w14:textId="77777777" w:rsidR="00CE3270" w:rsidRPr="00C00F06" w:rsidRDefault="00CE3270" w:rsidP="00CE3270">
      <w:pPr>
        <w:rPr>
          <w:color w:val="0070C0"/>
        </w:rPr>
      </w:pPr>
      <w:r w:rsidRPr="00C00F06">
        <w:rPr>
          <w:color w:val="0070C0"/>
        </w:rPr>
        <w:t>Soy un asistente de llamadas con experiencia en ofrecer un excelente servicio al cliente y soporte telefónico. Me especializo en la gestión eficiente de llamadas, resolución de problemas y asistencia administrativa. Tengo habilidades destacadas en comunicación, organización y manejo de sistemas CRM.</w:t>
      </w:r>
    </w:p>
    <w:p w14:paraId="58898D01" w14:textId="77777777" w:rsidR="00CE3270" w:rsidRPr="00C00F06" w:rsidRDefault="00CE3270" w:rsidP="00CE3270">
      <w:pPr>
        <w:rPr>
          <w:color w:val="0070C0"/>
        </w:rPr>
      </w:pPr>
    </w:p>
    <w:p w14:paraId="2FF3475D" w14:textId="77777777" w:rsidR="00CE3270" w:rsidRDefault="00CE3270" w:rsidP="00CE3270">
      <w:r>
        <w:t>---</w:t>
      </w:r>
    </w:p>
    <w:p w14:paraId="2305991F" w14:textId="77777777" w:rsidR="00CE3270" w:rsidRDefault="00CE3270" w:rsidP="00CE3270"/>
    <w:p w14:paraId="28D0080A" w14:textId="77777777" w:rsidR="00CE3270" w:rsidRDefault="00CE3270" w:rsidP="00CE3270">
      <w:r>
        <w:t>### **</w:t>
      </w:r>
      <w:r w:rsidRPr="009907E3">
        <w:rPr>
          <w:color w:val="FF0926" w:themeColor="accent2" w:themeShade="BF"/>
        </w:rPr>
        <w:t>Experiencia Profesional</w:t>
      </w:r>
      <w:r>
        <w:t>**</w:t>
      </w:r>
    </w:p>
    <w:p w14:paraId="4FD12FF0" w14:textId="77777777" w:rsidR="00CE3270" w:rsidRDefault="00CE3270" w:rsidP="00CE3270"/>
    <w:p w14:paraId="68617F76" w14:textId="5F74DDDD" w:rsidR="00CE3270" w:rsidRDefault="00CE3270" w:rsidP="00CE3270">
      <w:r>
        <w:t>**</w:t>
      </w:r>
      <w:r w:rsidR="00EA7F63" w:rsidRPr="001E2D0C">
        <w:rPr>
          <w:color w:val="FF0926" w:themeColor="accent2" w:themeShade="BF"/>
        </w:rPr>
        <w:t xml:space="preserve">Asistente </w:t>
      </w:r>
      <w:r w:rsidRPr="001E2D0C">
        <w:rPr>
          <w:color w:val="FF0926" w:themeColor="accent2" w:themeShade="BF"/>
        </w:rPr>
        <w:t xml:space="preserve"> de Llamadas </w:t>
      </w:r>
      <w:r w:rsidR="00EA7F63" w:rsidRPr="001E2D0C">
        <w:rPr>
          <w:color w:val="FF0926" w:themeColor="accent2" w:themeShade="BF"/>
        </w:rPr>
        <w:t xml:space="preserve"> </w:t>
      </w:r>
      <w:r w:rsidR="00EA7F63" w:rsidRPr="001E2D0C">
        <w:rPr>
          <w:color w:val="FF0926" w:themeColor="accent2" w:themeShade="BF"/>
        </w:rPr>
        <w:t>Asistente</w:t>
      </w:r>
      <w:r w:rsidR="00EA7F63" w:rsidRPr="001E2D0C">
        <w:rPr>
          <w:color w:val="FF0926" w:themeColor="accent2" w:themeShade="BF"/>
        </w:rPr>
        <w:t xml:space="preserve"> </w:t>
      </w:r>
      <w:r w:rsidRPr="001E2D0C">
        <w:rPr>
          <w:color w:val="FF0926" w:themeColor="accent2" w:themeShade="BF"/>
        </w:rPr>
        <w:t>resa ABC</w:t>
      </w:r>
      <w:r>
        <w:t xml:space="preserve">**  </w:t>
      </w:r>
    </w:p>
    <w:p w14:paraId="330D1690" w14:textId="77777777" w:rsidR="00813D3F" w:rsidRPr="00B779A7" w:rsidRDefault="00CE3270" w:rsidP="008C2CD8">
      <w:pPr>
        <w:rPr>
          <w:color w:val="0070C0"/>
        </w:rPr>
      </w:pPr>
      <w:r w:rsidRPr="001E2D0C">
        <w:rPr>
          <w:color w:val="0070C0"/>
        </w:rPr>
        <w:t xml:space="preserve">- </w:t>
      </w:r>
      <w:r w:rsidR="00813D3F" w:rsidRPr="00B779A7">
        <w:rPr>
          <w:color w:val="0070C0"/>
        </w:rPr>
        <w:t>**Habilidades de Comunicación:** Aprendí a comunicarme de manera clara y efectiva, asegurando que los clientes se sientan escuchados y comprendidos.</w:t>
      </w:r>
    </w:p>
    <w:p w14:paraId="182755D3" w14:textId="77777777" w:rsidR="00813D3F" w:rsidRPr="00B779A7" w:rsidRDefault="00813D3F" w:rsidP="008C2CD8">
      <w:pPr>
        <w:rPr>
          <w:color w:val="0070C0"/>
        </w:rPr>
      </w:pPr>
      <w:r w:rsidRPr="00B779A7">
        <w:rPr>
          <w:color w:val="0070C0"/>
        </w:rPr>
        <w:t>- **Resolución de Problemas:** Desarrollé la habilidad de identificar rápidamente los problemas de los clientes y proporcionar soluciones adecuadas.</w:t>
      </w:r>
    </w:p>
    <w:p w14:paraId="38144C61" w14:textId="77777777" w:rsidR="00813D3F" w:rsidRPr="00B779A7" w:rsidRDefault="00813D3F" w:rsidP="008C2CD8">
      <w:pPr>
        <w:rPr>
          <w:color w:val="0070C0"/>
        </w:rPr>
      </w:pPr>
      <w:r w:rsidRPr="00B779A7">
        <w:rPr>
          <w:color w:val="0070C0"/>
        </w:rPr>
        <w:t>- **Manejo del Estrés:** Adquirí técnicas para mantener la calma y ser eficiente en situaciones de alta presión, garantizando un servicio de calidad constante.</w:t>
      </w:r>
    </w:p>
    <w:p w14:paraId="7DC2FF13" w14:textId="77777777" w:rsidR="00813D3F" w:rsidRPr="00B779A7" w:rsidRDefault="00813D3F" w:rsidP="008C2CD8">
      <w:pPr>
        <w:rPr>
          <w:color w:val="0070C0"/>
        </w:rPr>
      </w:pPr>
      <w:r w:rsidRPr="00B779A7">
        <w:rPr>
          <w:color w:val="0070C0"/>
        </w:rPr>
        <w:t>- **Escucha Activa:** Perfeccioné la habilidad de escuchar atentamente a los clientes para entender sus necesidades y preocupaciones.</w:t>
      </w:r>
    </w:p>
    <w:p w14:paraId="3CC073F0" w14:textId="77777777" w:rsidR="00813D3F" w:rsidRPr="00B779A7" w:rsidRDefault="00813D3F" w:rsidP="008C2CD8">
      <w:pPr>
        <w:rPr>
          <w:color w:val="0070C0"/>
        </w:rPr>
      </w:pPr>
    </w:p>
    <w:p w14:paraId="3E2C97BA" w14:textId="35648319" w:rsidR="00813D3F" w:rsidRPr="00B779A7" w:rsidRDefault="002E1E52" w:rsidP="008C2CD8">
      <w:pPr>
        <w:rPr>
          <w:color w:val="0070C0"/>
        </w:rPr>
      </w:pPr>
      <w:r>
        <w:rPr>
          <w:color w:val="FF0926" w:themeColor="accent2" w:themeShade="BF"/>
        </w:rPr>
        <w:t>**Recepcionista**</w:t>
      </w:r>
      <w:r w:rsidR="00813D3F" w:rsidRPr="00B779A7">
        <w:rPr>
          <w:color w:val="0070C0"/>
        </w:rPr>
        <w:t xml:space="preserve">  </w:t>
      </w:r>
    </w:p>
    <w:p w14:paraId="4FC596BB" w14:textId="2CE5DB4F" w:rsidR="00813D3F" w:rsidRPr="00B779A7" w:rsidRDefault="00813D3F" w:rsidP="008C2CD8">
      <w:pPr>
        <w:rPr>
          <w:color w:val="0070C0"/>
        </w:rPr>
      </w:pPr>
      <w:r w:rsidRPr="00B779A7">
        <w:rPr>
          <w:color w:val="0070C0"/>
        </w:rPr>
        <w:t xml:space="preserve">  </w:t>
      </w:r>
    </w:p>
    <w:p w14:paraId="6A346DCE" w14:textId="77777777" w:rsidR="00813D3F" w:rsidRPr="00B779A7" w:rsidRDefault="00813D3F" w:rsidP="008C2CD8">
      <w:pPr>
        <w:rPr>
          <w:color w:val="0070C0"/>
        </w:rPr>
      </w:pPr>
      <w:r w:rsidRPr="00B779A7">
        <w:rPr>
          <w:color w:val="0070C0"/>
        </w:rPr>
        <w:t>- **Empatía:** Aprendí a mostrar empatía hacia los clientes, creando una conexión más personal y mejorando la experiencia del cliente.</w:t>
      </w:r>
    </w:p>
    <w:p w14:paraId="78656AEC" w14:textId="77777777" w:rsidR="00813D3F" w:rsidRPr="00B779A7" w:rsidRDefault="00813D3F" w:rsidP="008C2CD8">
      <w:pPr>
        <w:rPr>
          <w:color w:val="0070C0"/>
        </w:rPr>
      </w:pPr>
      <w:r w:rsidRPr="00B779A7">
        <w:rPr>
          <w:color w:val="0070C0"/>
        </w:rPr>
        <w:t>- **Gestión del Tiempo:** Desarrollé una excelente gestión del tiempo, priorizando tareas y manejando múltiples responsabilidades simultáneamente.</w:t>
      </w:r>
    </w:p>
    <w:p w14:paraId="65C3DFEF" w14:textId="77777777" w:rsidR="00813D3F" w:rsidRPr="00B779A7" w:rsidRDefault="00813D3F" w:rsidP="008C2CD8">
      <w:pPr>
        <w:rPr>
          <w:color w:val="0070C0"/>
        </w:rPr>
      </w:pPr>
      <w:r w:rsidRPr="00B779A7">
        <w:rPr>
          <w:color w:val="0070C0"/>
        </w:rPr>
        <w:t>- **Trabajo en Equipo:** Colaboré de manera efectiva con otros departamentos para resolver problemas complejos y mejorar los procesos internos.</w:t>
      </w:r>
    </w:p>
    <w:p w14:paraId="2672CBF0" w14:textId="77777777" w:rsidR="00813D3F" w:rsidRPr="00B779A7" w:rsidRDefault="00813D3F" w:rsidP="008C2CD8">
      <w:pPr>
        <w:rPr>
          <w:color w:val="0070C0"/>
        </w:rPr>
      </w:pPr>
      <w:r w:rsidRPr="00B779A7">
        <w:rPr>
          <w:color w:val="0070C0"/>
        </w:rPr>
        <w:t>- **Adaptabilidad:** Me adapté rápidamente a nuevas políticas y procedimientos, asegurando un servicio al cliente consistente y de alta calidad.</w:t>
      </w:r>
    </w:p>
    <w:p w14:paraId="4284643E" w14:textId="1D06702F" w:rsidR="00CE3270" w:rsidRPr="009557A3" w:rsidRDefault="00813D3F" w:rsidP="00CE3270">
      <w:pPr>
        <w:rPr>
          <w:color w:val="0070C0"/>
        </w:rPr>
      </w:pPr>
      <w:r w:rsidRPr="005B380F">
        <w:rPr>
          <w:color w:val="0070C0"/>
        </w:rPr>
        <w:t>*</w:t>
      </w:r>
    </w:p>
    <w:p w14:paraId="6C067C68" w14:textId="77777777" w:rsidR="00CE3270" w:rsidRDefault="00CE3270" w:rsidP="00CE3270">
      <w:r>
        <w:t>---</w:t>
      </w:r>
    </w:p>
    <w:p w14:paraId="4FDF9279" w14:textId="77777777" w:rsidR="00CE3270" w:rsidRDefault="00CE3270" w:rsidP="00CE3270"/>
    <w:p w14:paraId="0697B651" w14:textId="7238CBE2" w:rsidR="00CE3270" w:rsidRDefault="00CE3270" w:rsidP="00CE3270">
      <w:r>
        <w:t>### **</w:t>
      </w:r>
      <w:r w:rsidRPr="009557A3">
        <w:rPr>
          <w:color w:val="FF0926" w:themeColor="accent2" w:themeShade="BF"/>
        </w:rPr>
        <w:t>Formación</w:t>
      </w:r>
      <w:r>
        <w:t>**</w:t>
      </w:r>
    </w:p>
    <w:p w14:paraId="0539F701" w14:textId="77777777" w:rsidR="00CE3270" w:rsidRPr="009557A3" w:rsidRDefault="00CE3270" w:rsidP="00CE3270">
      <w:pPr>
        <w:rPr>
          <w:color w:val="0070C0"/>
        </w:rPr>
      </w:pPr>
      <w:r w:rsidRPr="009557A3">
        <w:rPr>
          <w:color w:val="0070C0"/>
        </w:rPr>
        <w:t>### **Habilidades Técnicas**</w:t>
      </w:r>
    </w:p>
    <w:p w14:paraId="0530F630" w14:textId="08B61B90" w:rsidR="00CE3270" w:rsidRPr="009557A3" w:rsidRDefault="00CE3270" w:rsidP="00CE3270">
      <w:pPr>
        <w:rPr>
          <w:color w:val="0070C0"/>
        </w:rPr>
      </w:pPr>
    </w:p>
    <w:p w14:paraId="426141CA" w14:textId="77777777" w:rsidR="00CE3270" w:rsidRPr="009557A3" w:rsidRDefault="00CE3270" w:rsidP="00CE3270">
      <w:pPr>
        <w:rPr>
          <w:color w:val="0070C0"/>
        </w:rPr>
      </w:pPr>
      <w:r w:rsidRPr="009557A3">
        <w:rPr>
          <w:color w:val="0070C0"/>
        </w:rPr>
        <w:t>- Manejo de centralitas telefónicas</w:t>
      </w:r>
    </w:p>
    <w:p w14:paraId="2825BE9F" w14:textId="77777777" w:rsidR="00CE3270" w:rsidRPr="009557A3" w:rsidRDefault="00CE3270" w:rsidP="00CE3270">
      <w:pPr>
        <w:rPr>
          <w:color w:val="0070C0"/>
        </w:rPr>
      </w:pPr>
      <w:r w:rsidRPr="009557A3">
        <w:rPr>
          <w:color w:val="0070C0"/>
        </w:rPr>
        <w:t>- Microsoft Office (Word, Excel, Outlook)</w:t>
      </w:r>
    </w:p>
    <w:p w14:paraId="4B0EA43D" w14:textId="77777777" w:rsidR="00CE3270" w:rsidRPr="009557A3" w:rsidRDefault="00CE3270" w:rsidP="00CE3270">
      <w:pPr>
        <w:rPr>
          <w:color w:val="0070C0"/>
        </w:rPr>
      </w:pPr>
      <w:r w:rsidRPr="009557A3">
        <w:rPr>
          <w:color w:val="0070C0"/>
        </w:rPr>
        <w:t>- Comunicación efectiva y resolución de conflictos</w:t>
      </w:r>
    </w:p>
    <w:p w14:paraId="0BBFA722" w14:textId="77777777" w:rsidR="00CE3270" w:rsidRPr="009557A3" w:rsidRDefault="00CE3270" w:rsidP="00CE3270">
      <w:pPr>
        <w:rPr>
          <w:color w:val="0070C0"/>
        </w:rPr>
      </w:pPr>
      <w:r w:rsidRPr="009557A3">
        <w:rPr>
          <w:color w:val="0070C0"/>
        </w:rPr>
        <w:t>- Organización y gestión del tiempo</w:t>
      </w:r>
    </w:p>
    <w:p w14:paraId="527B7733" w14:textId="77777777" w:rsidR="00CE3270" w:rsidRPr="009557A3" w:rsidRDefault="00CE3270" w:rsidP="00CE3270">
      <w:pPr>
        <w:rPr>
          <w:color w:val="0070C0"/>
        </w:rPr>
      </w:pPr>
    </w:p>
    <w:p w14:paraId="6598D40A" w14:textId="77777777" w:rsidR="00CE3270" w:rsidRDefault="00CE3270" w:rsidP="00CE3270">
      <w:r>
        <w:t>---</w:t>
      </w:r>
    </w:p>
    <w:p w14:paraId="330B6EC8" w14:textId="77777777" w:rsidR="00CE3270" w:rsidRDefault="00CE3270" w:rsidP="00CE3270"/>
    <w:p w14:paraId="58A5BEC1" w14:textId="77777777" w:rsidR="00CE3270" w:rsidRDefault="00CE3270" w:rsidP="00CE3270">
      <w:r>
        <w:t>### **</w:t>
      </w:r>
      <w:r w:rsidRPr="009557A3">
        <w:rPr>
          <w:color w:val="FF0926" w:themeColor="accent2" w:themeShade="BF"/>
        </w:rPr>
        <w:t>Proyectos Relevantes</w:t>
      </w:r>
      <w:r>
        <w:t>**</w:t>
      </w:r>
    </w:p>
    <w:p w14:paraId="6993D29E" w14:textId="77777777" w:rsidR="00CE3270" w:rsidRDefault="00CE3270" w:rsidP="00CE3270"/>
    <w:p w14:paraId="6703F5CD" w14:textId="77777777" w:rsidR="00CE3270" w:rsidRPr="009557A3" w:rsidRDefault="00CE3270" w:rsidP="00CE3270">
      <w:pPr>
        <w:rPr>
          <w:color w:val="0070C0"/>
        </w:rPr>
      </w:pPr>
      <w:r w:rsidRPr="009557A3">
        <w:rPr>
          <w:color w:val="0070C0"/>
        </w:rPr>
        <w:t>- **Implementación de Nuevas Políticas de Atención al Cliente:** Participé en la revisión y actualización de las políticas de atención al cliente, resultando en una mejora del 20% en la satisfacción del cliente.</w:t>
      </w:r>
    </w:p>
    <w:p w14:paraId="1DF9A3B9" w14:textId="77777777" w:rsidR="00CE3270" w:rsidRPr="009557A3" w:rsidRDefault="00CE3270" w:rsidP="00CE3270">
      <w:pPr>
        <w:rPr>
          <w:color w:val="0070C0"/>
        </w:rPr>
      </w:pPr>
      <w:r w:rsidRPr="009557A3">
        <w:rPr>
          <w:color w:val="0070C0"/>
        </w:rPr>
        <w:t>- **Capacitación de Nuevos Empleados:** Asistí en la capacitación de nuevos empleados en el manejo del sistema telefónico y en técnicas de atención al cliente.</w:t>
      </w:r>
    </w:p>
    <w:p w14:paraId="0D0AB96A" w14:textId="77777777" w:rsidR="00CE3270" w:rsidRDefault="00CE3270" w:rsidP="00CE3270"/>
    <w:p w14:paraId="6F77DCBD" w14:textId="77777777" w:rsidR="00CE3270" w:rsidRDefault="00CE3270" w:rsidP="00CE3270">
      <w:r>
        <w:t>---</w:t>
      </w:r>
    </w:p>
    <w:p w14:paraId="645C3891" w14:textId="77777777" w:rsidR="00CE3270" w:rsidRDefault="00CE3270" w:rsidP="00CE3270"/>
    <w:p w14:paraId="40F300E5" w14:textId="77777777" w:rsidR="00CE3270" w:rsidRDefault="00CE3270" w:rsidP="00CE3270">
      <w:r>
        <w:t>### **</w:t>
      </w:r>
      <w:r w:rsidRPr="00E01615">
        <w:rPr>
          <w:color w:val="FF0926" w:themeColor="accent2" w:themeShade="BF"/>
        </w:rPr>
        <w:t>Información Adicional</w:t>
      </w:r>
      <w:r>
        <w:t>**</w:t>
      </w:r>
    </w:p>
    <w:p w14:paraId="45763273" w14:textId="77777777" w:rsidR="00CE3270" w:rsidRDefault="00CE3270" w:rsidP="00CE3270"/>
    <w:p w14:paraId="627A36C6" w14:textId="77777777" w:rsidR="00CE3270" w:rsidRDefault="00CE3270" w:rsidP="00CE3270">
      <w:r>
        <w:t>- **</w:t>
      </w:r>
      <w:r w:rsidRPr="00E01615">
        <w:rPr>
          <w:color w:val="FF0926" w:themeColor="accent2" w:themeShade="BF"/>
        </w:rPr>
        <w:t>Idiomas</w:t>
      </w:r>
      <w:r>
        <w:t xml:space="preserve">:**  </w:t>
      </w:r>
    </w:p>
    <w:p w14:paraId="05943156" w14:textId="77777777" w:rsidR="00CE3270" w:rsidRPr="00B413F9" w:rsidRDefault="00CE3270" w:rsidP="00CE3270">
      <w:pPr>
        <w:rPr>
          <w:color w:val="0070C0"/>
        </w:rPr>
      </w:pPr>
      <w:r w:rsidRPr="00B413F9">
        <w:rPr>
          <w:color w:val="0070C0"/>
        </w:rPr>
        <w:t xml:space="preserve">  - Español (Nativo)</w:t>
      </w:r>
    </w:p>
    <w:p w14:paraId="213556D5" w14:textId="77777777" w:rsidR="00CE3270" w:rsidRPr="00B413F9" w:rsidRDefault="00CE3270" w:rsidP="00CE3270">
      <w:pPr>
        <w:rPr>
          <w:color w:val="0070C0"/>
        </w:rPr>
      </w:pPr>
      <w:r w:rsidRPr="00B413F9">
        <w:rPr>
          <w:color w:val="0070C0"/>
        </w:rPr>
        <w:t xml:space="preserve">  - Inglés (Intermedio)</w:t>
      </w:r>
    </w:p>
    <w:p w14:paraId="1650F1C3" w14:textId="5B0068CE" w:rsidR="00CE3270" w:rsidRDefault="00E01615" w:rsidP="00CE3270">
      <w:pPr>
        <w:rPr>
          <w:color w:val="0070C0"/>
        </w:rPr>
      </w:pPr>
      <w:r w:rsidRPr="00B413F9">
        <w:rPr>
          <w:color w:val="0070C0"/>
        </w:rPr>
        <w:t xml:space="preserve">  -</w:t>
      </w:r>
      <w:r w:rsidR="00C81716" w:rsidRPr="00B413F9">
        <w:rPr>
          <w:color w:val="0070C0"/>
        </w:rPr>
        <w:t xml:space="preserve"> </w:t>
      </w:r>
      <w:r w:rsidRPr="00B413F9">
        <w:rPr>
          <w:color w:val="0070C0"/>
        </w:rPr>
        <w:t>k</w:t>
      </w:r>
      <w:r w:rsidR="00C81716" w:rsidRPr="00B413F9">
        <w:rPr>
          <w:color w:val="0070C0"/>
        </w:rPr>
        <w:t>i</w:t>
      </w:r>
      <w:r w:rsidRPr="00B413F9">
        <w:rPr>
          <w:color w:val="0070C0"/>
        </w:rPr>
        <w:t>chuwa(</w:t>
      </w:r>
      <w:r w:rsidR="00C81716" w:rsidRPr="00B413F9">
        <w:rPr>
          <w:color w:val="0070C0"/>
        </w:rPr>
        <w:t>intermedio)</w:t>
      </w:r>
    </w:p>
    <w:p w14:paraId="4001C0C4" w14:textId="4100CAA8" w:rsidR="00ED7494" w:rsidRPr="005B380F" w:rsidRDefault="00ED7494" w:rsidP="00F975F6">
      <w:pPr>
        <w:rPr>
          <w:color w:val="0070C0"/>
        </w:rPr>
      </w:pPr>
    </w:p>
    <w:p w14:paraId="1E4CEB08" w14:textId="77777777" w:rsidR="00ED7494" w:rsidRPr="005B380F" w:rsidRDefault="00ED7494" w:rsidP="00F975F6">
      <w:pPr>
        <w:rPr>
          <w:color w:val="0070C0"/>
        </w:rPr>
      </w:pPr>
    </w:p>
    <w:p w14:paraId="6D4CC245" w14:textId="07E164DB" w:rsidR="00B779A7" w:rsidRPr="00B779A7" w:rsidRDefault="00B779A7" w:rsidP="00B779A7">
      <w:pPr>
        <w:rPr>
          <w:color w:val="0070C0"/>
        </w:rPr>
      </w:pPr>
    </w:p>
    <w:p w14:paraId="37032016" w14:textId="0B9979CA" w:rsidR="00F7749A" w:rsidRPr="002A67F0" w:rsidRDefault="00F7749A" w:rsidP="002A67F0">
      <w:pPr>
        <w:jc w:val="center"/>
      </w:pPr>
    </w:p>
    <w:sectPr w:rsidR="00F7749A" w:rsidRPr="002A67F0">
      <w:footerReference w:type="default" r:id="rId7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BD20" w14:textId="77777777" w:rsidR="002A67F0" w:rsidRDefault="002A67F0">
      <w:pPr>
        <w:spacing w:after="0" w:line="240" w:lineRule="auto"/>
      </w:pPr>
      <w:r>
        <w:separator/>
      </w:r>
    </w:p>
  </w:endnote>
  <w:endnote w:type="continuationSeparator" w:id="0">
    <w:p w14:paraId="6E99EA47" w14:textId="77777777" w:rsidR="002A67F0" w:rsidRDefault="002A67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0D2F021" w14:textId="77777777" w:rsidR="00F7749A" w:rsidRDefault="006B0435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204189" w14:textId="77777777" w:rsidR="002A67F0" w:rsidRDefault="002A67F0">
      <w:pPr>
        <w:spacing w:after="0" w:line="240" w:lineRule="auto"/>
      </w:pPr>
      <w:r>
        <w:separator/>
      </w:r>
    </w:p>
  </w:footnote>
  <w:footnote w:type="continuationSeparator" w:id="0">
    <w:p w14:paraId="0EAD0759" w14:textId="77777777" w:rsidR="002A67F0" w:rsidRDefault="002A67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 w15:restartNumberingAfterBreak="0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0905902">
    <w:abstractNumId w:val="8"/>
  </w:num>
  <w:num w:numId="2" w16cid:durableId="1692218060">
    <w:abstractNumId w:val="8"/>
  </w:num>
  <w:num w:numId="3" w16cid:durableId="351612875">
    <w:abstractNumId w:val="9"/>
  </w:num>
  <w:num w:numId="4" w16cid:durableId="1258640572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 w16cid:durableId="984892649">
    <w:abstractNumId w:val="10"/>
  </w:num>
  <w:num w:numId="6" w16cid:durableId="464548922">
    <w:abstractNumId w:val="7"/>
  </w:num>
  <w:num w:numId="7" w16cid:durableId="1468663599">
    <w:abstractNumId w:val="6"/>
  </w:num>
  <w:num w:numId="8" w16cid:durableId="329139115">
    <w:abstractNumId w:val="5"/>
  </w:num>
  <w:num w:numId="9" w16cid:durableId="1835532587">
    <w:abstractNumId w:val="4"/>
  </w:num>
  <w:num w:numId="10" w16cid:durableId="1673295843">
    <w:abstractNumId w:val="3"/>
  </w:num>
  <w:num w:numId="11" w16cid:durableId="6759767">
    <w:abstractNumId w:val="2"/>
  </w:num>
  <w:num w:numId="12" w16cid:durableId="1808813951">
    <w:abstractNumId w:val="1"/>
  </w:num>
  <w:num w:numId="13" w16cid:durableId="1328166514">
    <w:abstractNumId w:val="0"/>
  </w:num>
  <w:num w:numId="14" w16cid:durableId="1469737980">
    <w:abstractNumId w:val="8"/>
    <w:lvlOverride w:ilvl="0">
      <w:startOverride w:val="1"/>
    </w:lvlOverride>
  </w:num>
  <w:num w:numId="15" w16cid:durableId="1368094230">
    <w:abstractNumId w:val="8"/>
  </w:num>
  <w:num w:numId="16" w16cid:durableId="37030553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attachedTemplate r:id="rId1"/>
  <w:revisionView w:inkAnnotation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7F0"/>
    <w:rsid w:val="00150F8A"/>
    <w:rsid w:val="001E2D0C"/>
    <w:rsid w:val="00277AA8"/>
    <w:rsid w:val="00294687"/>
    <w:rsid w:val="002A67F0"/>
    <w:rsid w:val="002E1E52"/>
    <w:rsid w:val="00330329"/>
    <w:rsid w:val="004D3A62"/>
    <w:rsid w:val="00541554"/>
    <w:rsid w:val="005571B8"/>
    <w:rsid w:val="005B380F"/>
    <w:rsid w:val="006122A1"/>
    <w:rsid w:val="006B0435"/>
    <w:rsid w:val="006F69BD"/>
    <w:rsid w:val="00813D3F"/>
    <w:rsid w:val="00835A7E"/>
    <w:rsid w:val="009557A3"/>
    <w:rsid w:val="00973225"/>
    <w:rsid w:val="009907E3"/>
    <w:rsid w:val="009C2B08"/>
    <w:rsid w:val="009E29AE"/>
    <w:rsid w:val="00B413F9"/>
    <w:rsid w:val="00B779A7"/>
    <w:rsid w:val="00C00F06"/>
    <w:rsid w:val="00C81716"/>
    <w:rsid w:val="00CE3270"/>
    <w:rsid w:val="00CF44AB"/>
    <w:rsid w:val="00D146CE"/>
    <w:rsid w:val="00DB08A5"/>
    <w:rsid w:val="00DC7D73"/>
    <w:rsid w:val="00E01615"/>
    <w:rsid w:val="00E74992"/>
    <w:rsid w:val="00EA7F63"/>
    <w:rsid w:val="00ED7494"/>
    <w:rsid w:val="00F77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7DAD97"/>
  <w15:chartTrackingRefBased/>
  <w15:docId w15:val="{D8255BE4-5147-A240-88BE-1BDC7CFE8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9AE"/>
    <w:rPr>
      <w:lang w:val="ca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E29A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Car">
    <w:name w:val="Título Car"/>
    <w:basedOn w:val="Fuentedeprrafopredeter"/>
    <w:link w:val="Ttulo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tulo">
    <w:name w:val="Subtitle"/>
    <w:basedOn w:val="Normal"/>
    <w:link w:val="SubttuloCar"/>
    <w:uiPriority w:val="11"/>
    <w:semiHidden/>
    <w:unhideWhenUsed/>
    <w:qFormat/>
    <w:pPr>
      <w:numPr>
        <w:ilvl w:val="1"/>
      </w:numPr>
      <w:spacing w:after="480"/>
      <w:contextualSpacing/>
    </w:pPr>
    <w:rPr>
      <w:rFonts w:eastAsiaTheme="minorEastAsia"/>
      <w:color w:val="FF7A00" w:themeColor="accent1"/>
      <w:sz w:val="34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nfasissutil">
    <w:name w:val="Subtle Emphasis"/>
    <w:basedOn w:val="Fuentedeprrafopredeter"/>
    <w:uiPriority w:val="19"/>
    <w:semiHidden/>
    <w:unhideWhenUsed/>
    <w:qFormat/>
    <w:rPr>
      <w:i/>
      <w:iCs/>
      <w:color w:val="666660" w:themeColor="text2" w:themeTint="BF"/>
    </w:rPr>
  </w:style>
  <w:style w:type="character" w:styleId="nfasisintenso">
    <w:name w:val="Intense Emphasis"/>
    <w:basedOn w:val="Fuentedeprrafopredeter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Textoennegrita">
    <w:name w:val="Strong"/>
    <w:basedOn w:val="Fuentedeprrafopredeter"/>
    <w:uiPriority w:val="22"/>
    <w:semiHidden/>
    <w:unhideWhenUsed/>
    <w:qFormat/>
    <w:rPr>
      <w:b/>
      <w:bCs/>
      <w:color w:val="666660" w:themeColor="text2" w:themeTint="BF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CitaCar">
    <w:name w:val="Cita Car"/>
    <w:basedOn w:val="Fuentedeprrafopredeter"/>
    <w:link w:val="Cita"/>
    <w:uiPriority w:val="29"/>
    <w:semiHidden/>
    <w:rPr>
      <w:i/>
      <w:iCs/>
      <w:sz w:val="34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Pr>
      <w:b/>
      <w:i/>
      <w:iCs/>
      <w:color w:val="454541" w:themeColor="text2" w:themeTint="E6"/>
      <w:sz w:val="34"/>
    </w:rPr>
  </w:style>
  <w:style w:type="character" w:styleId="Referenciasutil">
    <w:name w:val="Subtle Reference"/>
    <w:basedOn w:val="Fuentedeprrafopredeter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TtuloTDC">
    <w:name w:val="TOC Heading"/>
    <w:basedOn w:val="Ttulo1"/>
    <w:next w:val="Normal"/>
    <w:uiPriority w:val="39"/>
    <w:semiHidden/>
    <w:unhideWhenUsed/>
    <w:qFormat/>
    <w:pPr>
      <w:outlineLvl w:val="9"/>
    </w:p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character" w:styleId="Ttulodellibro">
    <w:name w:val="Book Title"/>
    <w:basedOn w:val="Fuentedeprrafopredeter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Encabezadodelista">
    <w:name w:val="toa heading"/>
    <w:basedOn w:val="Normal"/>
    <w:next w:val="Normal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Encabezado">
    <w:name w:val="header"/>
    <w:basedOn w:val="Normal"/>
    <w:link w:val="EncabezadoCar"/>
    <w:uiPriority w:val="99"/>
    <w:unhideWhenUsed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Piedepgina">
    <w:name w:val="footer"/>
    <w:basedOn w:val="Normal"/>
    <w:link w:val="PiedepginaCar"/>
    <w:uiPriority w:val="99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character" w:customStyle="1" w:styleId="Ttulo2Car">
    <w:name w:val="Título 2 Car"/>
    <w:basedOn w:val="Fuentedeprrafopredeter"/>
    <w:link w:val="Ttulo2"/>
    <w:uiPriority w:val="9"/>
    <w:semiHidden/>
    <w:rsid w:val="009E29AE"/>
    <w:rPr>
      <w:rFonts w:asciiTheme="majorHAnsi" w:eastAsiaTheme="majorEastAsia" w:hAnsiTheme="majorHAnsi" w:cstheme="majorBidi"/>
      <w:color w:val="BF5B00" w:themeColor="accent1" w:themeShade="BF"/>
      <w:sz w:val="26"/>
      <w:szCs w:val="26"/>
      <w:lang w:val="ca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footer" Target="foot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%7b040A8DEA-1C70-A248-8A4F-DAF2DD0DE607%7dtf50002001.dotx" TargetMode="External" /></Relationship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{040A8DEA-1C70-A248-8A4F-DAF2DD0DE607}tf50002001.dotx</Template>
  <TotalTime>0</TotalTime>
  <Pages>1</Pages>
  <Words>400</Words>
  <Characters>2200</Characters>
  <Application>Microsoft Office Word</Application>
  <DocSecurity>0</DocSecurity>
  <Lines>18</Lines>
  <Paragraphs>5</Paragraphs>
  <ScaleCrop>false</ScaleCrop>
  <Company/>
  <LinksUpToDate>false</LinksUpToDate>
  <CharactersWithSpaces>2595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Lucas</dc:creator>
  <cp:keywords/>
  <dc:description/>
  <cp:lastModifiedBy>Angelo Lucas</cp:lastModifiedBy>
  <cp:revision>2</cp:revision>
  <dcterms:created xsi:type="dcterms:W3CDTF">2024-07-13T03:58:00Z</dcterms:created>
  <dcterms:modified xsi:type="dcterms:W3CDTF">2024-07-13T03:58:00Z</dcterms:modified>
</cp:coreProperties>
</file>